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E6C9" w14:textId="5BCD434B" w:rsidR="008C5D3D" w:rsidRPr="008C5D3D" w:rsidRDefault="008C5D3D" w:rsidP="008C5D3D">
      <w:pPr>
        <w:ind w:firstLine="0"/>
        <w:jc w:val="center"/>
        <w:rPr>
          <w:sz w:val="22"/>
          <w:szCs w:val="22"/>
        </w:rPr>
      </w:pPr>
      <w:r w:rsidRPr="00507839">
        <w:rPr>
          <w:rFonts w:hint="eastAsia"/>
          <w:sz w:val="22"/>
          <w:szCs w:val="22"/>
        </w:rPr>
        <w:t>{</w:t>
      </w:r>
      <w:proofErr w:type="gramStart"/>
      <w:r w:rsidRPr="00507839">
        <w:rPr>
          <w:rFonts w:hint="eastAsia"/>
          <w:sz w:val="22"/>
          <w:szCs w:val="22"/>
        </w:rPr>
        <w:t>{?</w:t>
      </w:r>
      <w:r w:rsidRPr="00507839">
        <w:rPr>
          <w:sz w:val="22"/>
          <w:szCs w:val="22"/>
        </w:rPr>
        <w:t>objectives</w:t>
      </w:r>
      <w:proofErr w:type="gramEnd"/>
      <w:r w:rsidRPr="00507839">
        <w:rPr>
          <w:rFonts w:hint="eastAsia"/>
          <w:sz w:val="22"/>
          <w:szCs w:val="22"/>
        </w:rPr>
        <w:t>}}</w:t>
      </w:r>
    </w:p>
    <w:p w14:paraId="2BBC717B" w14:textId="71E54C15" w:rsidR="00B0349D" w:rsidRDefault="00833BE7" w:rsidP="00FF09FD">
      <w:pPr>
        <w:ind w:firstLine="0"/>
        <w:jc w:val="center"/>
      </w:pPr>
      <w:r w:rsidRPr="00CA1776">
        <w:rPr>
          <w:rFonts w:hint="eastAsia"/>
          <w:sz w:val="40"/>
        </w:rPr>
        <w:t>帳號</w:t>
      </w:r>
      <w:r w:rsidR="00B17511" w:rsidRPr="00CA1776">
        <w:rPr>
          <w:rFonts w:hint="eastAsia"/>
          <w:sz w:val="40"/>
        </w:rPr>
        <w:t>權限審查表</w:t>
      </w:r>
      <w:r w:rsidR="00246F13">
        <w:rPr>
          <w:rFonts w:hint="eastAsia"/>
          <w:sz w:val="40"/>
        </w:rPr>
        <w:t>(</w:t>
      </w:r>
      <w:r w:rsidR="00246F13">
        <w:rPr>
          <w:rFonts w:hint="eastAsia"/>
          <w:sz w:val="40"/>
        </w:rPr>
        <w:t>範本</w:t>
      </w:r>
      <w:r w:rsidR="00246F13">
        <w:rPr>
          <w:rFonts w:hint="eastAsia"/>
          <w:sz w:val="40"/>
        </w:rPr>
        <w:t>)</w:t>
      </w:r>
    </w:p>
    <w:p w14:paraId="2EBD6050" w14:textId="77777777" w:rsidR="00FF09FD" w:rsidRPr="00B042FE" w:rsidRDefault="00FF09FD" w:rsidP="00FF09FD">
      <w:pPr>
        <w:ind w:firstLine="0"/>
        <w:jc w:val="center"/>
        <w:rPr>
          <w:sz w:val="20"/>
          <w:szCs w:val="20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"/>
        <w:gridCol w:w="1423"/>
        <w:gridCol w:w="245"/>
        <w:gridCol w:w="1843"/>
        <w:gridCol w:w="1314"/>
        <w:gridCol w:w="1559"/>
        <w:gridCol w:w="671"/>
        <w:gridCol w:w="2584"/>
        <w:gridCol w:w="1139"/>
      </w:tblGrid>
      <w:tr w:rsidR="0023738C" w:rsidRPr="00CA1776" w14:paraId="20E65AD6" w14:textId="77777777" w:rsidTr="00785290">
        <w:trPr>
          <w:cantSplit/>
          <w:trHeight w:val="547"/>
        </w:trPr>
        <w:tc>
          <w:tcPr>
            <w:tcW w:w="1446" w:type="dxa"/>
            <w:gridSpan w:val="2"/>
            <w:vAlign w:val="center"/>
          </w:tcPr>
          <w:p w14:paraId="775A3394" w14:textId="5B13600E" w:rsidR="0023738C" w:rsidRPr="00CA1776" w:rsidRDefault="0023738C" w:rsidP="00171040">
            <w:pPr>
              <w:ind w:firstLine="0"/>
              <w:jc w:val="center"/>
              <w:rPr>
                <w:sz w:val="28"/>
              </w:rPr>
            </w:pPr>
            <w:r w:rsidRPr="00CA1776">
              <w:rPr>
                <w:rFonts w:hint="eastAsia"/>
                <w:sz w:val="28"/>
              </w:rPr>
              <w:t>單位名稱</w:t>
            </w:r>
          </w:p>
        </w:tc>
        <w:tc>
          <w:tcPr>
            <w:tcW w:w="3402" w:type="dxa"/>
            <w:gridSpan w:val="3"/>
            <w:vAlign w:val="center"/>
          </w:tcPr>
          <w:p w14:paraId="5A79A1EF" w14:textId="5B19CCDE" w:rsidR="0023738C" w:rsidRPr="00CA1776" w:rsidRDefault="004D07BD" w:rsidP="00171040">
            <w:pPr>
              <w:ind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="00424201">
              <w:rPr>
                <w:rFonts w:hint="eastAsia"/>
                <w:sz w:val="28"/>
              </w:rPr>
              <w:t>UNIT</w:t>
            </w:r>
            <w:r>
              <w:rPr>
                <w:rFonts w:hint="eastAsia"/>
                <w:sz w:val="28"/>
              </w:rPr>
              <w:t>}}</w:t>
            </w:r>
            <w:r w:rsidR="00276BAB">
              <w:rPr>
                <w:sz w:val="28"/>
              </w:rPr>
              <w:fldChar w:fldCharType="begin"/>
            </w:r>
            <w:r w:rsidR="00276BAB">
              <w:rPr>
                <w:sz w:val="28"/>
              </w:rPr>
              <w:instrText xml:space="preserve"> AUTOTEXTLIST  \s unitName  \* MERGEFORMAT </w:instrText>
            </w:r>
            <w:r w:rsidR="0076576C">
              <w:rPr>
                <w:sz w:val="28"/>
              </w:rPr>
              <w:fldChar w:fldCharType="separate"/>
            </w:r>
            <w:r w:rsidR="00276BAB">
              <w:rPr>
                <w:sz w:val="28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074640B1" w14:textId="18CE7231" w:rsidR="0023738C" w:rsidRPr="00CA1776" w:rsidRDefault="0023738C" w:rsidP="00171040">
            <w:pPr>
              <w:ind w:firstLine="0"/>
              <w:jc w:val="center"/>
              <w:rPr>
                <w:sz w:val="28"/>
              </w:rPr>
            </w:pPr>
            <w:r w:rsidRPr="00CA1776">
              <w:rPr>
                <w:rFonts w:hint="eastAsia"/>
                <w:sz w:val="28"/>
              </w:rPr>
              <w:t>審查日期</w:t>
            </w:r>
          </w:p>
        </w:tc>
        <w:tc>
          <w:tcPr>
            <w:tcW w:w="4394" w:type="dxa"/>
            <w:gridSpan w:val="3"/>
            <w:vAlign w:val="center"/>
          </w:tcPr>
          <w:p w14:paraId="2D2C8B3C" w14:textId="6878EF96" w:rsidR="0023738C" w:rsidRPr="00CA1776" w:rsidRDefault="00B042FE" w:rsidP="00171040">
            <w:pPr>
              <w:ind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年　　　月　　　日</w:t>
            </w:r>
          </w:p>
        </w:tc>
      </w:tr>
      <w:tr w:rsidR="0023738C" w:rsidRPr="00CA1776" w14:paraId="166280AC" w14:textId="77777777" w:rsidTr="00785290">
        <w:trPr>
          <w:cantSplit/>
          <w:trHeight w:val="557"/>
        </w:trPr>
        <w:tc>
          <w:tcPr>
            <w:tcW w:w="1446" w:type="dxa"/>
            <w:gridSpan w:val="2"/>
            <w:vAlign w:val="center"/>
          </w:tcPr>
          <w:p w14:paraId="403775A5" w14:textId="1158DACC" w:rsidR="0023738C" w:rsidRPr="00CA1776" w:rsidRDefault="0023738C" w:rsidP="00171040">
            <w:pPr>
              <w:ind w:firstLine="0"/>
              <w:jc w:val="center"/>
              <w:rPr>
                <w:sz w:val="28"/>
              </w:rPr>
            </w:pPr>
            <w:r w:rsidRPr="00CA1776">
              <w:rPr>
                <w:rFonts w:hint="eastAsia"/>
                <w:sz w:val="28"/>
              </w:rPr>
              <w:t>系統名稱</w:t>
            </w:r>
          </w:p>
        </w:tc>
        <w:tc>
          <w:tcPr>
            <w:tcW w:w="3402" w:type="dxa"/>
            <w:gridSpan w:val="3"/>
            <w:vAlign w:val="center"/>
          </w:tcPr>
          <w:p w14:paraId="2AA913BC" w14:textId="4779E129" w:rsidR="0023738C" w:rsidRPr="00CA1776" w:rsidRDefault="0023738C" w:rsidP="00171040">
            <w:pPr>
              <w:ind w:firstLine="0"/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14:paraId="3366D024" w14:textId="42FF907A" w:rsidR="0023738C" w:rsidRPr="00CA1776" w:rsidRDefault="0023738C" w:rsidP="00171040">
            <w:pPr>
              <w:ind w:firstLine="0"/>
              <w:jc w:val="center"/>
              <w:rPr>
                <w:sz w:val="28"/>
              </w:rPr>
            </w:pPr>
            <w:r w:rsidRPr="00CA1776">
              <w:rPr>
                <w:rFonts w:hint="eastAsia"/>
                <w:sz w:val="28"/>
              </w:rPr>
              <w:t>存取類別</w:t>
            </w:r>
          </w:p>
        </w:tc>
        <w:tc>
          <w:tcPr>
            <w:tcW w:w="4394" w:type="dxa"/>
            <w:gridSpan w:val="3"/>
            <w:vAlign w:val="center"/>
          </w:tcPr>
          <w:p w14:paraId="0A4BBB70" w14:textId="61566785" w:rsidR="0023738C" w:rsidRPr="00CA1776" w:rsidRDefault="0023738C" w:rsidP="00171040">
            <w:pPr>
              <w:ind w:firstLine="0"/>
              <w:jc w:val="center"/>
              <w:rPr>
                <w:sz w:val="28"/>
                <w:szCs w:val="28"/>
              </w:rPr>
            </w:pPr>
            <w:r w:rsidRPr="00CA1776">
              <w:rPr>
                <w:sz w:val="28"/>
                <w:szCs w:val="28"/>
              </w:rPr>
              <w:sym w:font="Wingdings" w:char="F06F"/>
            </w:r>
            <w:r w:rsidRPr="00CA1776">
              <w:rPr>
                <w:rFonts w:hint="eastAsia"/>
                <w:sz w:val="28"/>
                <w:szCs w:val="28"/>
              </w:rPr>
              <w:t>主機</w:t>
            </w:r>
            <w:r w:rsidRPr="00CA1776">
              <w:rPr>
                <w:rFonts w:hint="eastAsia"/>
                <w:sz w:val="28"/>
                <w:szCs w:val="28"/>
              </w:rPr>
              <w:t xml:space="preserve"> </w:t>
            </w:r>
            <w:r w:rsidRPr="00CA1776">
              <w:rPr>
                <w:sz w:val="28"/>
                <w:szCs w:val="28"/>
              </w:rPr>
              <w:sym w:font="Wingdings" w:char="F06F"/>
            </w:r>
            <w:r w:rsidRPr="00CA1776">
              <w:rPr>
                <w:rFonts w:hint="eastAsia"/>
                <w:sz w:val="28"/>
                <w:szCs w:val="28"/>
              </w:rPr>
              <w:t>資料庫</w:t>
            </w:r>
          </w:p>
        </w:tc>
      </w:tr>
      <w:tr w:rsidR="00785290" w:rsidRPr="00CA1776" w14:paraId="072DD872" w14:textId="77777777" w:rsidTr="00246F13">
        <w:trPr>
          <w:gridBefore w:val="1"/>
          <w:wBefore w:w="23" w:type="dxa"/>
          <w:trHeight w:val="113"/>
        </w:trPr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C5F2BE" w14:textId="08940C22" w:rsidR="00785290" w:rsidRPr="00785290" w:rsidRDefault="00785290" w:rsidP="00785290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E2184" w14:textId="77777777" w:rsidR="00785290" w:rsidRPr="00785290" w:rsidRDefault="00785290" w:rsidP="0001187F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88B2A" w14:textId="77777777" w:rsidR="00785290" w:rsidRPr="00785290" w:rsidRDefault="00785290" w:rsidP="0001187F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F854D" w14:textId="77777777" w:rsidR="00785290" w:rsidRPr="00785290" w:rsidRDefault="00785290" w:rsidP="0001187F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09B9E8" w14:textId="77777777" w:rsidR="00785290" w:rsidRPr="00785290" w:rsidRDefault="00785290" w:rsidP="0001187F">
            <w:pPr>
              <w:ind w:firstLine="0"/>
              <w:jc w:val="center"/>
              <w:rPr>
                <w:sz w:val="6"/>
                <w:szCs w:val="6"/>
              </w:rPr>
            </w:pPr>
          </w:p>
        </w:tc>
      </w:tr>
      <w:tr w:rsidR="00E37171" w:rsidRPr="00CA1776" w14:paraId="7E527B73" w14:textId="77777777" w:rsidTr="00246F13">
        <w:trPr>
          <w:gridBefore w:val="1"/>
          <w:wBefore w:w="23" w:type="dxa"/>
          <w:trHeight w:val="567"/>
        </w:trPr>
        <w:tc>
          <w:tcPr>
            <w:tcW w:w="1668" w:type="dxa"/>
            <w:gridSpan w:val="2"/>
            <w:tcBorders>
              <w:top w:val="single" w:sz="4" w:space="0" w:color="auto"/>
            </w:tcBorders>
            <w:vAlign w:val="center"/>
          </w:tcPr>
          <w:p w14:paraId="061F5B88" w14:textId="7029D82A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bookmarkStart w:id="0" w:name="_Hlk210188487"/>
            <w:r w:rsidRPr="00CA1776">
              <w:rPr>
                <w:rFonts w:hint="eastAsia"/>
                <w:sz w:val="28"/>
                <w:szCs w:val="28"/>
              </w:rPr>
              <w:t>使用人員</w:t>
            </w:r>
            <w:r w:rsidR="005F3133" w:rsidRPr="00250F9D">
              <w:rPr>
                <w:rFonts w:hint="eastAsia"/>
                <w:sz w:val="20"/>
                <w:szCs w:val="20"/>
              </w:rPr>
              <w:t>{{t</w:t>
            </w:r>
            <w:r w:rsidR="005F3133" w:rsidRPr="00250F9D">
              <w:rPr>
                <w:sz w:val="20"/>
                <w:szCs w:val="20"/>
              </w:rPr>
              <w:t>able</w:t>
            </w:r>
            <w:r w:rsidR="005F3133" w:rsidRPr="00250F9D">
              <w:rPr>
                <w:rFonts w:hint="eastAsia"/>
                <w:sz w:val="20"/>
                <w:szCs w:val="20"/>
              </w:rPr>
              <w:t>1}}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C071485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 w:rsidRPr="00CA1776">
              <w:rPr>
                <w:rFonts w:hint="eastAsia"/>
                <w:sz w:val="28"/>
                <w:szCs w:val="28"/>
              </w:rPr>
              <w:t>帳號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</w:tcBorders>
            <w:vAlign w:val="center"/>
          </w:tcPr>
          <w:p w14:paraId="36AB2149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 w:rsidRPr="00CA1776">
              <w:rPr>
                <w:rFonts w:hint="eastAsia"/>
                <w:sz w:val="28"/>
                <w:szCs w:val="28"/>
              </w:rPr>
              <w:t>帳號權限</w:t>
            </w:r>
          </w:p>
        </w:tc>
        <w:tc>
          <w:tcPr>
            <w:tcW w:w="2584" w:type="dxa"/>
            <w:tcBorders>
              <w:top w:val="single" w:sz="4" w:space="0" w:color="auto"/>
            </w:tcBorders>
            <w:vAlign w:val="center"/>
          </w:tcPr>
          <w:p w14:paraId="5E28C7CE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 w:rsidRPr="00CA1776">
              <w:rPr>
                <w:rFonts w:hint="eastAsia"/>
                <w:sz w:val="28"/>
                <w:szCs w:val="28"/>
              </w:rPr>
              <w:t>審查意見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5D862551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 w:rsidRPr="00CA1776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E37171" w:rsidRPr="00CA1776" w14:paraId="1EFE7966" w14:textId="77777777" w:rsidTr="00246F13">
        <w:trPr>
          <w:gridBefore w:val="1"/>
          <w:wBefore w:w="23" w:type="dxa"/>
          <w:trHeight w:val="567"/>
        </w:trPr>
        <w:tc>
          <w:tcPr>
            <w:tcW w:w="1668" w:type="dxa"/>
            <w:gridSpan w:val="2"/>
            <w:vAlign w:val="center"/>
          </w:tcPr>
          <w:p w14:paraId="3D56E19D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[NAME]</w:t>
            </w:r>
          </w:p>
        </w:tc>
        <w:tc>
          <w:tcPr>
            <w:tcW w:w="1843" w:type="dxa"/>
            <w:vAlign w:val="center"/>
          </w:tcPr>
          <w:p w14:paraId="491A212C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[ID]</w:t>
            </w:r>
          </w:p>
        </w:tc>
        <w:tc>
          <w:tcPr>
            <w:tcW w:w="3544" w:type="dxa"/>
            <w:gridSpan w:val="3"/>
            <w:vAlign w:val="center"/>
          </w:tcPr>
          <w:p w14:paraId="0A77665C" w14:textId="0A825F4E" w:rsidR="00E37171" w:rsidRPr="002C3082" w:rsidRDefault="00E37171" w:rsidP="00785290">
            <w:pPr>
              <w:ind w:firstLine="0"/>
              <w:jc w:val="both"/>
            </w:pPr>
            <w:r>
              <w:rPr>
                <w:rFonts w:hint="eastAsia"/>
              </w:rPr>
              <w:t>[ROLE]</w:t>
            </w:r>
          </w:p>
        </w:tc>
        <w:tc>
          <w:tcPr>
            <w:tcW w:w="2584" w:type="dxa"/>
            <w:vAlign w:val="center"/>
          </w:tcPr>
          <w:p w14:paraId="219E94F1" w14:textId="77777777" w:rsidR="00E37171" w:rsidRPr="00CA1776" w:rsidRDefault="00E37171" w:rsidP="00FF09FD">
            <w:pPr>
              <w:spacing w:line="320" w:lineRule="exact"/>
              <w:ind w:firstLine="0"/>
            </w:pPr>
            <w:r w:rsidRPr="00CA1776">
              <w:rPr>
                <w:rFonts w:hint="eastAsia"/>
              </w:rPr>
              <w:t>□維持現有權限</w:t>
            </w:r>
          </w:p>
          <w:p w14:paraId="5BC499E5" w14:textId="77777777" w:rsidR="00E37171" w:rsidRPr="00CA1776" w:rsidRDefault="00E37171" w:rsidP="00FF09FD">
            <w:pPr>
              <w:spacing w:line="320" w:lineRule="exact"/>
              <w:ind w:firstLine="0"/>
            </w:pPr>
            <w:r w:rsidRPr="00CA1776">
              <w:rPr>
                <w:rFonts w:hint="eastAsia"/>
              </w:rPr>
              <w:t>□刪除所有權限</w:t>
            </w:r>
          </w:p>
          <w:p w14:paraId="2050D6D0" w14:textId="77777777" w:rsidR="00E37171" w:rsidRPr="00CA1776" w:rsidRDefault="00E37171" w:rsidP="00FF09FD">
            <w:pPr>
              <w:spacing w:line="320" w:lineRule="exact"/>
              <w:ind w:firstLine="0"/>
            </w:pPr>
            <w:r w:rsidRPr="00CA1776">
              <w:rPr>
                <w:rFonts w:hint="eastAsia"/>
              </w:rPr>
              <w:t>□調整權限</w:t>
            </w:r>
          </w:p>
          <w:p w14:paraId="584D9D43" w14:textId="78DEAA7A" w:rsidR="00E37171" w:rsidRPr="00CA1776" w:rsidRDefault="00E37171" w:rsidP="00FF09FD">
            <w:pPr>
              <w:ind w:firstLine="0"/>
              <w:rPr>
                <w:sz w:val="28"/>
                <w:szCs w:val="28"/>
              </w:rPr>
            </w:pPr>
            <w:r w:rsidRPr="00CA1776">
              <w:rPr>
                <w:rFonts w:hint="eastAsia"/>
              </w:rPr>
              <w:t>說明：</w:t>
            </w:r>
            <w:r w:rsidRPr="00CA1776">
              <w:rPr>
                <w:rFonts w:hint="eastAsia"/>
              </w:rPr>
              <w:t>________________</w:t>
            </w:r>
            <w:r w:rsidR="00246F13" w:rsidRPr="00CA1776">
              <w:rPr>
                <w:rFonts w:hint="eastAsia"/>
              </w:rPr>
              <w:t>__</w:t>
            </w:r>
            <w:r w:rsidRPr="00CA1776">
              <w:rPr>
                <w:rFonts w:hint="eastAsia"/>
              </w:rPr>
              <w:t>_</w:t>
            </w:r>
          </w:p>
        </w:tc>
        <w:tc>
          <w:tcPr>
            <w:tcW w:w="1139" w:type="dxa"/>
            <w:vAlign w:val="center"/>
          </w:tcPr>
          <w:p w14:paraId="3496F9EB" w14:textId="77777777" w:rsidR="00E37171" w:rsidRPr="00CA1776" w:rsidRDefault="00E37171" w:rsidP="0001187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bookmarkEnd w:id="0"/>
    </w:tbl>
    <w:p w14:paraId="6315F9C8" w14:textId="77777777" w:rsidR="00FC626A" w:rsidRPr="00CA1776" w:rsidRDefault="00FC626A" w:rsidP="008D3B22">
      <w:pPr>
        <w:jc w:val="center"/>
        <w:rPr>
          <w:sz w:val="40"/>
        </w:rPr>
      </w:pPr>
    </w:p>
    <w:tbl>
      <w:tblPr>
        <w:tblW w:w="1077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3"/>
      </w:tblGrid>
      <w:tr w:rsidR="00266EC1" w:rsidRPr="00CA1776" w14:paraId="2E911156" w14:textId="77777777" w:rsidTr="00B57D25">
        <w:trPr>
          <w:trHeight w:val="640"/>
        </w:trPr>
        <w:tc>
          <w:tcPr>
            <w:tcW w:w="10773" w:type="dxa"/>
            <w:tcBorders>
              <w:bottom w:val="single" w:sz="4" w:space="0" w:color="auto"/>
            </w:tcBorders>
          </w:tcPr>
          <w:p w14:paraId="6FA82292" w14:textId="77777777" w:rsidR="00E46820" w:rsidRPr="00A63965" w:rsidRDefault="00E46820" w:rsidP="00E46820">
            <w:pPr>
              <w:ind w:firstLine="0"/>
              <w:rPr>
                <w:sz w:val="28"/>
              </w:rPr>
            </w:pPr>
            <w:r w:rsidRPr="00A63965">
              <w:rPr>
                <w:rFonts w:hint="eastAsia"/>
                <w:sz w:val="28"/>
              </w:rPr>
              <w:t>說明</w:t>
            </w:r>
            <w:r w:rsidRPr="00A63965">
              <w:rPr>
                <w:rFonts w:hint="eastAsia"/>
                <w:sz w:val="28"/>
              </w:rPr>
              <w:t>:</w:t>
            </w:r>
          </w:p>
          <w:p w14:paraId="4C8F9EED" w14:textId="12539627" w:rsidR="00E46820" w:rsidRPr="00C42088" w:rsidRDefault="00012ADB" w:rsidP="00860ACB">
            <w:pPr>
              <w:ind w:left="364" w:hangingChars="130" w:hanging="364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</w:t>
            </w:r>
            <w:r w:rsidR="00246F13">
              <w:rPr>
                <w:rFonts w:hint="eastAsia"/>
                <w:sz w:val="28"/>
              </w:rPr>
              <w:t xml:space="preserve"> </w:t>
            </w:r>
            <w:r w:rsidR="00E46820">
              <w:rPr>
                <w:rFonts w:hint="eastAsia"/>
                <w:sz w:val="28"/>
              </w:rPr>
              <w:t>帳號</w:t>
            </w:r>
            <w:r w:rsidR="00E46820" w:rsidRPr="00C42088">
              <w:rPr>
                <w:rFonts w:hint="eastAsia"/>
                <w:sz w:val="28"/>
              </w:rPr>
              <w:t>權限：</w:t>
            </w:r>
            <w:r w:rsidR="00E46820">
              <w:rPr>
                <w:rFonts w:hint="eastAsia"/>
                <w:sz w:val="28"/>
              </w:rPr>
              <w:t>若為應用</w:t>
            </w:r>
            <w:r w:rsidR="00E46820" w:rsidRPr="00C42088">
              <w:rPr>
                <w:rFonts w:hint="eastAsia"/>
                <w:sz w:val="28"/>
              </w:rPr>
              <w:t>系統</w:t>
            </w:r>
            <w:r w:rsidR="00E46820">
              <w:rPr>
                <w:rFonts w:hint="eastAsia"/>
                <w:sz w:val="28"/>
              </w:rPr>
              <w:t>，可依</w:t>
            </w:r>
            <w:r w:rsidR="00E46820" w:rsidRPr="00C42088">
              <w:rPr>
                <w:rFonts w:hint="eastAsia"/>
                <w:sz w:val="28"/>
              </w:rPr>
              <w:t>使用者特性賦予不同的功能權限，如管理員、查核員或一般人員；或是可使用之服務名稱，如查詢、設定或報表功能。</w:t>
            </w:r>
          </w:p>
          <w:p w14:paraId="1682AF70" w14:textId="2D47F5EF" w:rsidR="00663FA1" w:rsidRPr="00CA1776" w:rsidRDefault="00012ADB" w:rsidP="00246F13">
            <w:pPr>
              <w:ind w:firstLine="0"/>
              <w:rPr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860ACB">
              <w:rPr>
                <w:sz w:val="28"/>
                <w:szCs w:val="28"/>
              </w:rPr>
              <w:t xml:space="preserve"> </w:t>
            </w:r>
            <w:r w:rsidR="00E46820" w:rsidRPr="000606C5">
              <w:rPr>
                <w:rFonts w:hint="eastAsia"/>
                <w:sz w:val="28"/>
                <w:szCs w:val="28"/>
              </w:rPr>
              <w:t>審查意見</w:t>
            </w:r>
            <w:r w:rsidR="00E46820" w:rsidRPr="00C42088">
              <w:rPr>
                <w:rFonts w:hint="eastAsia"/>
                <w:sz w:val="28"/>
              </w:rPr>
              <w:t>：</w:t>
            </w:r>
            <w:r w:rsidR="00E46820">
              <w:rPr>
                <w:rFonts w:hint="eastAsia"/>
                <w:sz w:val="28"/>
              </w:rPr>
              <w:t>管理者審查</w:t>
            </w:r>
            <w:r w:rsidR="00E46820" w:rsidRPr="00C42088">
              <w:rPr>
                <w:rFonts w:hint="eastAsia"/>
                <w:sz w:val="28"/>
              </w:rPr>
              <w:t>使用者</w:t>
            </w:r>
            <w:r w:rsidR="00E46820">
              <w:rPr>
                <w:rFonts w:hint="eastAsia"/>
                <w:sz w:val="28"/>
              </w:rPr>
              <w:t>權限是否符合現狀</w:t>
            </w:r>
            <w:r w:rsidR="00E46820" w:rsidRPr="00C42088">
              <w:rPr>
                <w:rFonts w:hint="eastAsia"/>
                <w:sz w:val="28"/>
              </w:rPr>
              <w:t>。</w:t>
            </w:r>
          </w:p>
        </w:tc>
      </w:tr>
    </w:tbl>
    <w:p w14:paraId="3EAB8361" w14:textId="77777777" w:rsidR="00E46820" w:rsidRDefault="00E46820" w:rsidP="00E46820">
      <w:pPr>
        <w:ind w:firstLine="0"/>
        <w:rPr>
          <w:sz w:val="40"/>
        </w:rPr>
      </w:pPr>
    </w:p>
    <w:tbl>
      <w:tblPr>
        <w:tblW w:w="992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1"/>
        <w:gridCol w:w="3217"/>
        <w:gridCol w:w="1134"/>
        <w:gridCol w:w="4111"/>
      </w:tblGrid>
      <w:tr w:rsidR="00E46820" w:rsidRPr="00A63965" w14:paraId="1107E63F" w14:textId="77777777" w:rsidTr="00C953A8">
        <w:trPr>
          <w:cantSplit/>
          <w:trHeight w:val="312"/>
        </w:trPr>
        <w:tc>
          <w:tcPr>
            <w:tcW w:w="1461" w:type="dxa"/>
          </w:tcPr>
          <w:p w14:paraId="54DBF43B" w14:textId="77777777" w:rsidR="00E46820" w:rsidRPr="00A63965" w:rsidRDefault="00E46820" w:rsidP="00C953A8">
            <w:pPr>
              <w:ind w:firstLine="0"/>
              <w:rPr>
                <w:sz w:val="28"/>
              </w:rPr>
            </w:pPr>
            <w:r w:rsidRPr="00A63965">
              <w:rPr>
                <w:rFonts w:hint="eastAsia"/>
                <w:sz w:val="28"/>
              </w:rPr>
              <w:t>審查人員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15356D07" w14:textId="77777777" w:rsidR="00E46820" w:rsidRPr="00A63965" w:rsidRDefault="00E46820" w:rsidP="00C953A8">
            <w:pPr>
              <w:ind w:firstLine="0"/>
              <w:rPr>
                <w:sz w:val="28"/>
              </w:rPr>
            </w:pPr>
          </w:p>
        </w:tc>
        <w:tc>
          <w:tcPr>
            <w:tcW w:w="1134" w:type="dxa"/>
          </w:tcPr>
          <w:p w14:paraId="3DA4671B" w14:textId="1BC7AE43" w:rsidR="00E46820" w:rsidRPr="00A63965" w:rsidRDefault="00246F13" w:rsidP="00C953A8">
            <w:pPr>
              <w:ind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組</w:t>
            </w:r>
            <w:r w:rsidR="00E46820" w:rsidRPr="00A63965">
              <w:rPr>
                <w:rFonts w:hint="eastAsia"/>
                <w:sz w:val="28"/>
              </w:rPr>
              <w:t>長：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7144E2C" w14:textId="77777777" w:rsidR="00E46820" w:rsidRPr="00A63965" w:rsidRDefault="00E46820" w:rsidP="00C953A8">
            <w:pPr>
              <w:ind w:firstLine="0"/>
              <w:rPr>
                <w:sz w:val="28"/>
              </w:rPr>
            </w:pPr>
          </w:p>
        </w:tc>
      </w:tr>
    </w:tbl>
    <w:p w14:paraId="3B6D4582" w14:textId="49E082F8" w:rsidR="008C5D3D" w:rsidRDefault="008C5D3D" w:rsidP="008C5D3D">
      <w:pPr>
        <w:ind w:firstLine="0"/>
        <w:jc w:val="center"/>
        <w:rPr>
          <w:sz w:val="22"/>
          <w:szCs w:val="22"/>
        </w:rPr>
      </w:pPr>
    </w:p>
    <w:p w14:paraId="450D4906" w14:textId="0F01B9C9" w:rsidR="00B44272" w:rsidRDefault="00B44272">
      <w:pPr>
        <w:widowControl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1E650D" w14:textId="41C46677" w:rsidR="008C5D3D" w:rsidRDefault="008C5D3D" w:rsidP="008C5D3D">
      <w:pPr>
        <w:ind w:firstLine="0"/>
        <w:jc w:val="center"/>
        <w:rPr>
          <w:sz w:val="22"/>
          <w:szCs w:val="22"/>
        </w:rPr>
      </w:pPr>
      <w:r w:rsidRPr="00507839">
        <w:rPr>
          <w:rFonts w:hint="eastAsia"/>
          <w:sz w:val="22"/>
          <w:szCs w:val="22"/>
        </w:rPr>
        <w:lastRenderedPageBreak/>
        <w:t>{{</w:t>
      </w:r>
      <w:r w:rsidR="00E655DA">
        <w:rPr>
          <w:rFonts w:hint="eastAsia"/>
          <w:sz w:val="22"/>
          <w:szCs w:val="22"/>
        </w:rPr>
        <w:t>/</w:t>
      </w:r>
      <w:r w:rsidRPr="00507839">
        <w:rPr>
          <w:sz w:val="22"/>
          <w:szCs w:val="22"/>
        </w:rPr>
        <w:t>objectives</w:t>
      </w:r>
      <w:r w:rsidRPr="00507839">
        <w:rPr>
          <w:rFonts w:hint="eastAsia"/>
          <w:sz w:val="22"/>
          <w:szCs w:val="22"/>
        </w:rPr>
        <w:t>}}</w:t>
      </w:r>
    </w:p>
    <w:p w14:paraId="269BAB8A" w14:textId="77777777" w:rsidR="002D79DD" w:rsidRPr="008C5D3D" w:rsidRDefault="002D79DD" w:rsidP="008C5D3D">
      <w:pPr>
        <w:ind w:firstLine="0"/>
        <w:jc w:val="center"/>
        <w:rPr>
          <w:sz w:val="22"/>
          <w:szCs w:val="22"/>
        </w:rPr>
      </w:pPr>
    </w:p>
    <w:sectPr w:rsidR="002D79DD" w:rsidRPr="008C5D3D" w:rsidSect="00A22824">
      <w:headerReference w:type="default" r:id="rId10"/>
      <w:footerReference w:type="default" r:id="rId11"/>
      <w:pgSz w:w="11906" w:h="16838" w:code="9"/>
      <w:pgMar w:top="851" w:right="567" w:bottom="851" w:left="567" w:header="624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354D" w14:textId="77777777" w:rsidR="0076576C" w:rsidRDefault="0076576C">
      <w:r>
        <w:separator/>
      </w:r>
    </w:p>
  </w:endnote>
  <w:endnote w:type="continuationSeparator" w:id="0">
    <w:p w14:paraId="38E1DEE3" w14:textId="77777777" w:rsidR="0076576C" w:rsidRDefault="0076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FBB3" w14:textId="3BC9767F" w:rsidR="006654C3" w:rsidRPr="006654C3" w:rsidRDefault="006654C3" w:rsidP="003050E1">
    <w:pPr>
      <w:pStyle w:val="a5"/>
      <w:tabs>
        <w:tab w:val="clear" w:pos="4153"/>
        <w:tab w:val="clear" w:pos="8306"/>
      </w:tabs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C6D6" w14:textId="77777777" w:rsidR="0076576C" w:rsidRDefault="0076576C">
      <w:r>
        <w:separator/>
      </w:r>
    </w:p>
  </w:footnote>
  <w:footnote w:type="continuationSeparator" w:id="0">
    <w:p w14:paraId="5B8DAE12" w14:textId="77777777" w:rsidR="0076576C" w:rsidRDefault="0076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B583" w14:textId="77777777" w:rsidR="008C5D3D" w:rsidRPr="00F87338" w:rsidRDefault="008C5D3D" w:rsidP="008C5D3D">
    <w:pPr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F08"/>
    <w:multiLevelType w:val="hybridMultilevel"/>
    <w:tmpl w:val="D4A417B6"/>
    <w:lvl w:ilvl="0" w:tplc="D0B67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27E66C1"/>
    <w:multiLevelType w:val="hybridMultilevel"/>
    <w:tmpl w:val="3FD89966"/>
    <w:lvl w:ilvl="0" w:tplc="849481E2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3"/>
    <w:rsid w:val="00002E27"/>
    <w:rsid w:val="00003C94"/>
    <w:rsid w:val="0001187F"/>
    <w:rsid w:val="00012ADB"/>
    <w:rsid w:val="000173A7"/>
    <w:rsid w:val="000243EB"/>
    <w:rsid w:val="00027632"/>
    <w:rsid w:val="000304B4"/>
    <w:rsid w:val="000318B5"/>
    <w:rsid w:val="00053E41"/>
    <w:rsid w:val="000606C5"/>
    <w:rsid w:val="00067159"/>
    <w:rsid w:val="000A4A24"/>
    <w:rsid w:val="000A6A82"/>
    <w:rsid w:val="000B08D3"/>
    <w:rsid w:val="000C52DE"/>
    <w:rsid w:val="000C648C"/>
    <w:rsid w:val="000D2B68"/>
    <w:rsid w:val="001040CE"/>
    <w:rsid w:val="0012218A"/>
    <w:rsid w:val="001247CB"/>
    <w:rsid w:val="00126ABF"/>
    <w:rsid w:val="00140C8B"/>
    <w:rsid w:val="00157167"/>
    <w:rsid w:val="00160F23"/>
    <w:rsid w:val="00171040"/>
    <w:rsid w:val="001C778F"/>
    <w:rsid w:val="001D5EF1"/>
    <w:rsid w:val="001E2BF7"/>
    <w:rsid w:val="00202764"/>
    <w:rsid w:val="00204092"/>
    <w:rsid w:val="00207B6C"/>
    <w:rsid w:val="00210AB5"/>
    <w:rsid w:val="0022643C"/>
    <w:rsid w:val="00231AD9"/>
    <w:rsid w:val="00234692"/>
    <w:rsid w:val="0023738C"/>
    <w:rsid w:val="00246F13"/>
    <w:rsid w:val="00250F9D"/>
    <w:rsid w:val="00266EC1"/>
    <w:rsid w:val="00276BAB"/>
    <w:rsid w:val="00276F80"/>
    <w:rsid w:val="002A37C6"/>
    <w:rsid w:val="002B3F74"/>
    <w:rsid w:val="002C0507"/>
    <w:rsid w:val="002C1B6C"/>
    <w:rsid w:val="002C3082"/>
    <w:rsid w:val="002D08A4"/>
    <w:rsid w:val="002D4C7D"/>
    <w:rsid w:val="002D4CEA"/>
    <w:rsid w:val="002D79DD"/>
    <w:rsid w:val="002E0D54"/>
    <w:rsid w:val="002E605E"/>
    <w:rsid w:val="002F550E"/>
    <w:rsid w:val="003050E1"/>
    <w:rsid w:val="00314B5E"/>
    <w:rsid w:val="00335927"/>
    <w:rsid w:val="00353BB7"/>
    <w:rsid w:val="00354F29"/>
    <w:rsid w:val="00355075"/>
    <w:rsid w:val="00360D43"/>
    <w:rsid w:val="00367871"/>
    <w:rsid w:val="00384325"/>
    <w:rsid w:val="003A26D4"/>
    <w:rsid w:val="003A6A3F"/>
    <w:rsid w:val="003B02B0"/>
    <w:rsid w:val="003E7C32"/>
    <w:rsid w:val="00403BA3"/>
    <w:rsid w:val="00410765"/>
    <w:rsid w:val="00424201"/>
    <w:rsid w:val="004378B8"/>
    <w:rsid w:val="00444F8B"/>
    <w:rsid w:val="004508AC"/>
    <w:rsid w:val="00451FE3"/>
    <w:rsid w:val="00487F66"/>
    <w:rsid w:val="004B030C"/>
    <w:rsid w:val="004B1433"/>
    <w:rsid w:val="004B163F"/>
    <w:rsid w:val="004B2866"/>
    <w:rsid w:val="004C3474"/>
    <w:rsid w:val="004D07BD"/>
    <w:rsid w:val="004D2204"/>
    <w:rsid w:val="004D5047"/>
    <w:rsid w:val="00507839"/>
    <w:rsid w:val="005247E8"/>
    <w:rsid w:val="00544BDB"/>
    <w:rsid w:val="0055201C"/>
    <w:rsid w:val="005617DC"/>
    <w:rsid w:val="00565263"/>
    <w:rsid w:val="005B7BBA"/>
    <w:rsid w:val="005F3133"/>
    <w:rsid w:val="00602567"/>
    <w:rsid w:val="00611251"/>
    <w:rsid w:val="006470BD"/>
    <w:rsid w:val="00663FA1"/>
    <w:rsid w:val="006654C3"/>
    <w:rsid w:val="0068440B"/>
    <w:rsid w:val="00696F14"/>
    <w:rsid w:val="006A519F"/>
    <w:rsid w:val="006D143B"/>
    <w:rsid w:val="006E0899"/>
    <w:rsid w:val="006E0F38"/>
    <w:rsid w:val="00714799"/>
    <w:rsid w:val="00727FCD"/>
    <w:rsid w:val="00731989"/>
    <w:rsid w:val="0075307A"/>
    <w:rsid w:val="0076576C"/>
    <w:rsid w:val="00767DC4"/>
    <w:rsid w:val="00770AF5"/>
    <w:rsid w:val="00785290"/>
    <w:rsid w:val="007E20DD"/>
    <w:rsid w:val="007E46D7"/>
    <w:rsid w:val="008109F4"/>
    <w:rsid w:val="00816069"/>
    <w:rsid w:val="008223AC"/>
    <w:rsid w:val="00833BE7"/>
    <w:rsid w:val="00840777"/>
    <w:rsid w:val="008509BB"/>
    <w:rsid w:val="00860ACB"/>
    <w:rsid w:val="00872FA4"/>
    <w:rsid w:val="00882164"/>
    <w:rsid w:val="00882DCF"/>
    <w:rsid w:val="00891E8D"/>
    <w:rsid w:val="00893D24"/>
    <w:rsid w:val="008C5D3D"/>
    <w:rsid w:val="008C7EB0"/>
    <w:rsid w:val="008D3B22"/>
    <w:rsid w:val="008F17B1"/>
    <w:rsid w:val="008F311B"/>
    <w:rsid w:val="00911187"/>
    <w:rsid w:val="009279B4"/>
    <w:rsid w:val="00931384"/>
    <w:rsid w:val="00934BC4"/>
    <w:rsid w:val="009406D5"/>
    <w:rsid w:val="00977AB9"/>
    <w:rsid w:val="00983F8C"/>
    <w:rsid w:val="009B106E"/>
    <w:rsid w:val="009D6C42"/>
    <w:rsid w:val="009E7D84"/>
    <w:rsid w:val="00A01C01"/>
    <w:rsid w:val="00A116C2"/>
    <w:rsid w:val="00A22824"/>
    <w:rsid w:val="00A37291"/>
    <w:rsid w:val="00A4100D"/>
    <w:rsid w:val="00A55FB9"/>
    <w:rsid w:val="00A63965"/>
    <w:rsid w:val="00A75E17"/>
    <w:rsid w:val="00A80162"/>
    <w:rsid w:val="00AA4246"/>
    <w:rsid w:val="00AA6223"/>
    <w:rsid w:val="00AC0858"/>
    <w:rsid w:val="00AD2AC6"/>
    <w:rsid w:val="00AE7BE8"/>
    <w:rsid w:val="00AF4B95"/>
    <w:rsid w:val="00AF580A"/>
    <w:rsid w:val="00AF5AAB"/>
    <w:rsid w:val="00B0245F"/>
    <w:rsid w:val="00B0349D"/>
    <w:rsid w:val="00B042FE"/>
    <w:rsid w:val="00B067E4"/>
    <w:rsid w:val="00B07FDD"/>
    <w:rsid w:val="00B11EBE"/>
    <w:rsid w:val="00B17511"/>
    <w:rsid w:val="00B260B6"/>
    <w:rsid w:val="00B3464D"/>
    <w:rsid w:val="00B413E1"/>
    <w:rsid w:val="00B43640"/>
    <w:rsid w:val="00B44272"/>
    <w:rsid w:val="00B474FA"/>
    <w:rsid w:val="00B53856"/>
    <w:rsid w:val="00B57D25"/>
    <w:rsid w:val="00B60DCA"/>
    <w:rsid w:val="00B65F81"/>
    <w:rsid w:val="00B66A32"/>
    <w:rsid w:val="00B75D71"/>
    <w:rsid w:val="00B7661A"/>
    <w:rsid w:val="00B87602"/>
    <w:rsid w:val="00BB2326"/>
    <w:rsid w:val="00BB5B77"/>
    <w:rsid w:val="00BD4918"/>
    <w:rsid w:val="00BD71AA"/>
    <w:rsid w:val="00BD7FE1"/>
    <w:rsid w:val="00BE0055"/>
    <w:rsid w:val="00BE7540"/>
    <w:rsid w:val="00C124D3"/>
    <w:rsid w:val="00C21EB6"/>
    <w:rsid w:val="00C25038"/>
    <w:rsid w:val="00C31A3C"/>
    <w:rsid w:val="00C42088"/>
    <w:rsid w:val="00C425B4"/>
    <w:rsid w:val="00C621AF"/>
    <w:rsid w:val="00C6479E"/>
    <w:rsid w:val="00C70910"/>
    <w:rsid w:val="00C8106E"/>
    <w:rsid w:val="00C94380"/>
    <w:rsid w:val="00CA1776"/>
    <w:rsid w:val="00CB0AB1"/>
    <w:rsid w:val="00CD2851"/>
    <w:rsid w:val="00CD5EF2"/>
    <w:rsid w:val="00CD7A03"/>
    <w:rsid w:val="00CE0961"/>
    <w:rsid w:val="00CF0C28"/>
    <w:rsid w:val="00CF7E96"/>
    <w:rsid w:val="00D06AB0"/>
    <w:rsid w:val="00D155AC"/>
    <w:rsid w:val="00D32167"/>
    <w:rsid w:val="00D33AE0"/>
    <w:rsid w:val="00D436DB"/>
    <w:rsid w:val="00D45187"/>
    <w:rsid w:val="00D45CA1"/>
    <w:rsid w:val="00D6310F"/>
    <w:rsid w:val="00D730DE"/>
    <w:rsid w:val="00D748BE"/>
    <w:rsid w:val="00DA2F96"/>
    <w:rsid w:val="00DA7262"/>
    <w:rsid w:val="00DC20EA"/>
    <w:rsid w:val="00DC2EB5"/>
    <w:rsid w:val="00DC62CF"/>
    <w:rsid w:val="00DD0919"/>
    <w:rsid w:val="00DE79AD"/>
    <w:rsid w:val="00E02CDE"/>
    <w:rsid w:val="00E02E0A"/>
    <w:rsid w:val="00E03DDE"/>
    <w:rsid w:val="00E046C9"/>
    <w:rsid w:val="00E068A9"/>
    <w:rsid w:val="00E06FDD"/>
    <w:rsid w:val="00E1048F"/>
    <w:rsid w:val="00E3206F"/>
    <w:rsid w:val="00E3419D"/>
    <w:rsid w:val="00E37171"/>
    <w:rsid w:val="00E41F2D"/>
    <w:rsid w:val="00E46820"/>
    <w:rsid w:val="00E55AC7"/>
    <w:rsid w:val="00E61176"/>
    <w:rsid w:val="00E655DA"/>
    <w:rsid w:val="00E70908"/>
    <w:rsid w:val="00E7472A"/>
    <w:rsid w:val="00E77A5B"/>
    <w:rsid w:val="00E931BE"/>
    <w:rsid w:val="00E94F87"/>
    <w:rsid w:val="00E959CA"/>
    <w:rsid w:val="00E95EB6"/>
    <w:rsid w:val="00EF73A8"/>
    <w:rsid w:val="00F014B8"/>
    <w:rsid w:val="00F01E81"/>
    <w:rsid w:val="00F05642"/>
    <w:rsid w:val="00F10FB1"/>
    <w:rsid w:val="00F1459C"/>
    <w:rsid w:val="00F32A4E"/>
    <w:rsid w:val="00F34FC9"/>
    <w:rsid w:val="00F40B95"/>
    <w:rsid w:val="00F5269B"/>
    <w:rsid w:val="00F7003B"/>
    <w:rsid w:val="00F87338"/>
    <w:rsid w:val="00FC1706"/>
    <w:rsid w:val="00FC626A"/>
    <w:rsid w:val="00FC6E94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6BD8A"/>
  <w15:chartTrackingRefBased/>
  <w15:docId w15:val="{B6463FA9-0724-41AB-9022-393AA4D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="624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7">
    <w:name w:val="page number"/>
    <w:basedOn w:val="a0"/>
  </w:style>
  <w:style w:type="character" w:customStyle="1" w:styleId="a4">
    <w:name w:val="頁首 字元"/>
    <w:link w:val="a3"/>
    <w:rsid w:val="006A519F"/>
    <w:rPr>
      <w:rFonts w:eastAsia="標楷體"/>
      <w:kern w:val="2"/>
    </w:rPr>
  </w:style>
  <w:style w:type="paragraph" w:styleId="a8">
    <w:name w:val="Balloon Text"/>
    <w:basedOn w:val="a"/>
    <w:link w:val="a9"/>
    <w:rsid w:val="006A519F"/>
    <w:pPr>
      <w:spacing w:line="240" w:lineRule="auto"/>
    </w:pPr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9">
    <w:name w:val="註解方塊文字 字元"/>
    <w:link w:val="a8"/>
    <w:rsid w:val="006A519F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6">
    <w:name w:val="頁尾 字元"/>
    <w:link w:val="a5"/>
    <w:rsid w:val="006A519F"/>
    <w:rPr>
      <w:rFonts w:eastAsia="標楷體"/>
      <w:kern w:val="2"/>
    </w:rPr>
  </w:style>
  <w:style w:type="paragraph" w:styleId="aa">
    <w:name w:val="List Paragraph"/>
    <w:basedOn w:val="a"/>
    <w:uiPriority w:val="34"/>
    <w:qFormat/>
    <w:rsid w:val="00002E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gela%20Chou\Application%20Data\Microsoft\Templates\CPA&#34920;&#2668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124bb8-7c00-4bd8-b28b-e14d38a33ca0">
      <Terms xmlns="http://schemas.microsoft.com/office/infopath/2007/PartnerControls"/>
    </lcf76f155ced4ddcb4097134ff3c332f>
    <TaxCatchAll xmlns="229aba12-0ad2-4cd1-833c-e0caa851ce3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F5E0F73B9CC347A295B2EE1E00992D" ma:contentTypeVersion="16" ma:contentTypeDescription="建立新的文件。" ma:contentTypeScope="" ma:versionID="2f7356d61d94a351512232513a52d710">
  <xsd:schema xmlns:xsd="http://www.w3.org/2001/XMLSchema" xmlns:xs="http://www.w3.org/2001/XMLSchema" xmlns:p="http://schemas.microsoft.com/office/2006/metadata/properties" xmlns:ns2="7c124bb8-7c00-4bd8-b28b-e14d38a33ca0" xmlns:ns3="229aba12-0ad2-4cd1-833c-e0caa851ce35" targetNamespace="http://schemas.microsoft.com/office/2006/metadata/properties" ma:root="true" ma:fieldsID="3ddb109a6172f7a622b07e46b2365f73" ns2:_="" ns3:_="">
    <xsd:import namespace="7c124bb8-7c00-4bd8-b28b-e14d38a33ca0"/>
    <xsd:import namespace="229aba12-0ad2-4cd1-833c-e0caa851ce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24bb8-7c00-4bd8-b28b-e14d38a33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fb43826e-b259-486f-b2a8-319815bd9c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aba12-0ad2-4cd1-833c-e0caa851ce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465091f-5e16-4208-8d80-63f512c29cb8}" ma:internalName="TaxCatchAll" ma:showField="CatchAllData" ma:web="229aba12-0ad2-4cd1-833c-e0caa851ce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BE632-EACE-4DDB-AE70-06C94067DF94}">
  <ds:schemaRefs>
    <ds:schemaRef ds:uri="http://schemas.microsoft.com/office/2006/metadata/properties"/>
    <ds:schemaRef ds:uri="http://schemas.microsoft.com/office/infopath/2007/PartnerControls"/>
    <ds:schemaRef ds:uri="7c124bb8-7c00-4bd8-b28b-e14d38a33ca0"/>
    <ds:schemaRef ds:uri="229aba12-0ad2-4cd1-833c-e0caa851ce35"/>
  </ds:schemaRefs>
</ds:datastoreItem>
</file>

<file path=customXml/itemProps2.xml><?xml version="1.0" encoding="utf-8"?>
<ds:datastoreItem xmlns:ds="http://schemas.openxmlformats.org/officeDocument/2006/customXml" ds:itemID="{6C458A1C-E7F5-4D94-AF71-4F2A2478B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C9B6B-5324-401E-A2C2-C04436331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24bb8-7c00-4bd8-b28b-e14d38a33ca0"/>
    <ds:schemaRef ds:uri="229aba12-0ad2-4cd1-833c-e0caa851c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CPA表格</Template>
  <TotalTime>36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葉秀偉(Nancy Yeh)</dc:creator>
  <cp:keywords/>
  <dc:description/>
  <cp:lastModifiedBy>李后怡(Hou Lee)</cp:lastModifiedBy>
  <cp:revision>23</cp:revision>
  <cp:lastPrinted>1899-12-31T16:00:00Z</cp:lastPrinted>
  <dcterms:created xsi:type="dcterms:W3CDTF">2024-06-27T09:00:00Z</dcterms:created>
  <dcterms:modified xsi:type="dcterms:W3CDTF">2024-12-09T03:04:00Z</dcterms:modified>
</cp:coreProperties>
</file>